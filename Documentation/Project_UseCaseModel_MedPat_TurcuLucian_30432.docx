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9E0F24">
      <w:pPr>
        <w:pStyle w:val="Title"/>
        <w:jc w:val="right"/>
        <w:rPr>
          <w:rFonts w:ascii="Times New Roman" w:hAnsi="Times New Roman"/>
        </w:rPr>
      </w:pPr>
      <w:r>
        <w:t xml:space="preserve">MedPat: </w:t>
      </w:r>
      <w:proofErr w:type="gramStart"/>
      <w:r>
        <w:t>a</w:t>
      </w:r>
      <w:proofErr w:type="gramEnd"/>
      <w:r>
        <w:t xml:space="preserve"> Doctor-Patient platform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B94C76">
            <w:pPr>
              <w:pStyle w:val="Tabletext"/>
            </w:pPr>
            <w:r>
              <w:t>20/03/2018</w:t>
            </w:r>
          </w:p>
        </w:tc>
        <w:tc>
          <w:tcPr>
            <w:tcW w:w="1152" w:type="dxa"/>
          </w:tcPr>
          <w:p w:rsidR="008C4393" w:rsidRPr="00D047E9" w:rsidRDefault="00B94C7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B94C76">
            <w:pPr>
              <w:pStyle w:val="Tabletext"/>
            </w:pPr>
            <w:r>
              <w:t>First rendition.</w:t>
            </w:r>
          </w:p>
        </w:tc>
        <w:tc>
          <w:tcPr>
            <w:tcW w:w="2304" w:type="dxa"/>
          </w:tcPr>
          <w:p w:rsidR="008C4393" w:rsidRPr="00D047E9" w:rsidRDefault="00B94C76">
            <w:pPr>
              <w:pStyle w:val="Tabletext"/>
            </w:pPr>
            <w:r>
              <w:t>Turcu Lucian Andrei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F2A65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F2A65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F2A65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F2A65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8B296C">
        <w:lastRenderedPageBreak/>
        <w:fldChar w:fldCharType="begin"/>
      </w:r>
      <w:r w:rsidR="008B296C">
        <w:instrText xml:space="preserve">title  \* Mergeformat </w:instrText>
      </w:r>
      <w:r w:rsidR="008B296C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8B296C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117A7C" w:rsidRDefault="00117A7C" w:rsidP="00B94C76">
      <w:pPr>
        <w:spacing w:line="240" w:lineRule="auto"/>
        <w:ind w:firstLine="720"/>
        <w:jc w:val="both"/>
        <w:rPr>
          <w:b/>
          <w:sz w:val="24"/>
        </w:rPr>
      </w:pP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 w:rsidR="00224C78">
        <w:rPr>
          <w:b/>
          <w:sz w:val="24"/>
        </w:rPr>
        <w:t>Register</w:t>
      </w: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 w:rsidR="00224C78">
        <w:rPr>
          <w:b/>
          <w:sz w:val="24"/>
        </w:rPr>
        <w:t>User goal</w:t>
      </w:r>
    </w:p>
    <w:p w:rsidR="00B94C76" w:rsidRPr="00B94C76" w:rsidRDefault="00B94C76" w:rsidP="00B94C76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 w:rsidR="00224C78">
        <w:rPr>
          <w:b/>
          <w:sz w:val="24"/>
        </w:rPr>
        <w:t>User</w:t>
      </w:r>
    </w:p>
    <w:p w:rsidR="00B94C76" w:rsidRPr="00B94C76" w:rsidRDefault="00B94C76" w:rsidP="00B94C76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 xml:space="preserve">Main success scenario: </w:t>
      </w:r>
      <w:r w:rsidR="00224C78">
        <w:rPr>
          <w:b/>
          <w:sz w:val="24"/>
        </w:rPr>
        <w:t>Input credentials, submit, receive success notification.</w:t>
      </w:r>
    </w:p>
    <w:p w:rsidR="00224C78" w:rsidRPr="00117A7C" w:rsidRDefault="00B94C76" w:rsidP="00117A7C">
      <w:pPr>
        <w:pStyle w:val="BodyText"/>
        <w:rPr>
          <w:b/>
          <w:sz w:val="24"/>
        </w:rPr>
      </w:pPr>
      <w:r w:rsidRPr="00B94C76">
        <w:rPr>
          <w:b/>
          <w:sz w:val="24"/>
        </w:rPr>
        <w:t xml:space="preserve">Extensions: </w:t>
      </w:r>
      <w:r w:rsidR="00224C78">
        <w:rPr>
          <w:b/>
          <w:sz w:val="24"/>
        </w:rPr>
        <w:t>Invalid credentials, try again.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Research on medical condition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Patient</w:t>
      </w:r>
    </w:p>
    <w:p w:rsidR="00224C78" w:rsidRPr="00B94C76" w:rsidRDefault="00224C78" w:rsidP="00224C78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 Open DB, input condition name, read results</w:t>
      </w:r>
      <w:r>
        <w:rPr>
          <w:b/>
          <w:sz w:val="24"/>
        </w:rPr>
        <w:t>.</w:t>
      </w:r>
    </w:p>
    <w:p w:rsidR="00224C78" w:rsidRDefault="00224C78" w:rsidP="00117A7C">
      <w:pPr>
        <w:pStyle w:val="BodyText"/>
        <w:rPr>
          <w:b/>
          <w:sz w:val="24"/>
        </w:rPr>
      </w:pPr>
      <w:r w:rsidRPr="00B94C76">
        <w:rPr>
          <w:b/>
          <w:sz w:val="24"/>
        </w:rPr>
        <w:t xml:space="preserve">Extensions: </w:t>
      </w:r>
      <w:r>
        <w:rPr>
          <w:b/>
          <w:sz w:val="24"/>
        </w:rPr>
        <w:t>No results found, check spelling</w:t>
      </w:r>
      <w:r>
        <w:rPr>
          <w:b/>
          <w:sz w:val="24"/>
        </w:rPr>
        <w:t>.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Make appointment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Patient</w:t>
      </w:r>
    </w:p>
    <w:p w:rsidR="00224C78" w:rsidRPr="00B94C76" w:rsidRDefault="00224C78" w:rsidP="00224C78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 xml:space="preserve">: </w:t>
      </w:r>
      <w:r>
        <w:rPr>
          <w:b/>
          <w:sz w:val="24"/>
        </w:rPr>
        <w:t>Choose doctor, check for free hours, make appointment.</w:t>
      </w:r>
    </w:p>
    <w:p w:rsidR="00224C78" w:rsidRDefault="00224C78" w:rsidP="00117A7C">
      <w:pPr>
        <w:pStyle w:val="BodyText"/>
        <w:rPr>
          <w:b/>
          <w:sz w:val="24"/>
        </w:rPr>
      </w:pPr>
      <w:r w:rsidRPr="00B94C76">
        <w:rPr>
          <w:b/>
          <w:sz w:val="24"/>
        </w:rPr>
        <w:t xml:space="preserve">Extensions: </w:t>
      </w:r>
      <w:r>
        <w:rPr>
          <w:b/>
          <w:sz w:val="24"/>
        </w:rPr>
        <w:t>Date already booked, choose another.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 xml:space="preserve">Receive </w:t>
      </w:r>
      <w:r w:rsidR="00887D21">
        <w:rPr>
          <w:b/>
          <w:sz w:val="24"/>
        </w:rPr>
        <w:t>patient vitals data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224C78" w:rsidRPr="00B94C76" w:rsidRDefault="00224C78" w:rsidP="00224C78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Doctor</w:t>
      </w:r>
    </w:p>
    <w:p w:rsidR="00224C78" w:rsidRPr="00B94C76" w:rsidRDefault="00224C78" w:rsidP="00224C78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 xml:space="preserve">: </w:t>
      </w:r>
      <w:r w:rsidR="00887D21">
        <w:rPr>
          <w:b/>
          <w:sz w:val="24"/>
        </w:rPr>
        <w:t>Receive notification, read vitals.</w:t>
      </w:r>
    </w:p>
    <w:p w:rsidR="00224C78" w:rsidRDefault="00224C78" w:rsidP="00224C78">
      <w:pPr>
        <w:pStyle w:val="BodyText"/>
        <w:rPr>
          <w:b/>
          <w:sz w:val="24"/>
        </w:rPr>
      </w:pPr>
      <w:r w:rsidRPr="00B94C76">
        <w:rPr>
          <w:b/>
          <w:sz w:val="24"/>
        </w:rPr>
        <w:t>Extensions:</w:t>
      </w:r>
      <w:r w:rsidR="00887D21">
        <w:rPr>
          <w:b/>
          <w:sz w:val="24"/>
        </w:rPr>
        <w:t xml:space="preserve"> -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Modify appointment date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Doctor</w:t>
      </w:r>
    </w:p>
    <w:p w:rsidR="00887D21" w:rsidRPr="00B94C76" w:rsidRDefault="00887D21" w:rsidP="00887D21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 xml:space="preserve">: </w:t>
      </w:r>
      <w:r>
        <w:rPr>
          <w:b/>
          <w:sz w:val="24"/>
        </w:rPr>
        <w:t>Choose appointment, send notification to patient to select a new date.</w:t>
      </w:r>
    </w:p>
    <w:p w:rsidR="00887D21" w:rsidRDefault="00887D21" w:rsidP="00887D21">
      <w:pPr>
        <w:pStyle w:val="BodyText"/>
        <w:rPr>
          <w:b/>
          <w:sz w:val="24"/>
        </w:rPr>
      </w:pPr>
      <w:r w:rsidRPr="00B94C76">
        <w:rPr>
          <w:b/>
          <w:sz w:val="24"/>
        </w:rPr>
        <w:t>Extensions:</w:t>
      </w:r>
      <w:r>
        <w:rPr>
          <w:b/>
          <w:sz w:val="24"/>
        </w:rPr>
        <w:t xml:space="preserve"> -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Use case: </w:t>
      </w:r>
      <w:r>
        <w:rPr>
          <w:b/>
          <w:sz w:val="24"/>
        </w:rPr>
        <w:t>Create prescription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Level: </w:t>
      </w:r>
      <w:r>
        <w:rPr>
          <w:b/>
          <w:sz w:val="24"/>
        </w:rPr>
        <w:t>User goal</w:t>
      </w:r>
    </w:p>
    <w:p w:rsidR="00887D21" w:rsidRPr="00B94C76" w:rsidRDefault="00887D21" w:rsidP="00887D21">
      <w:pPr>
        <w:spacing w:line="240" w:lineRule="auto"/>
        <w:ind w:firstLine="720"/>
        <w:jc w:val="both"/>
        <w:rPr>
          <w:b/>
          <w:sz w:val="24"/>
        </w:rPr>
      </w:pPr>
      <w:r w:rsidRPr="00B94C76">
        <w:rPr>
          <w:b/>
          <w:sz w:val="24"/>
        </w:rPr>
        <w:t xml:space="preserve">Primary actor: </w:t>
      </w:r>
      <w:r>
        <w:rPr>
          <w:b/>
          <w:sz w:val="24"/>
        </w:rPr>
        <w:t>Doctor</w:t>
      </w:r>
    </w:p>
    <w:p w:rsidR="00887D21" w:rsidRPr="00B94C76" w:rsidRDefault="00887D21" w:rsidP="00887D21">
      <w:pPr>
        <w:spacing w:line="240" w:lineRule="auto"/>
        <w:ind w:left="720"/>
        <w:jc w:val="both"/>
        <w:rPr>
          <w:b/>
          <w:sz w:val="24"/>
        </w:rPr>
      </w:pPr>
      <w:r w:rsidRPr="00B94C76">
        <w:rPr>
          <w:b/>
          <w:sz w:val="24"/>
        </w:rPr>
        <w:t>Main success scenario</w:t>
      </w:r>
      <w:r>
        <w:rPr>
          <w:b/>
          <w:sz w:val="24"/>
        </w:rPr>
        <w:t>:</w:t>
      </w:r>
      <w:r>
        <w:rPr>
          <w:b/>
          <w:sz w:val="24"/>
        </w:rPr>
        <w:t xml:space="preserve"> Choose patient, write prescription, send to patient.</w:t>
      </w:r>
    </w:p>
    <w:p w:rsidR="00117A7C" w:rsidRDefault="00887D21" w:rsidP="00887D21">
      <w:pPr>
        <w:pStyle w:val="BodyText"/>
        <w:rPr>
          <w:b/>
          <w:sz w:val="24"/>
        </w:rPr>
      </w:pPr>
      <w:r w:rsidRPr="00B94C76">
        <w:rPr>
          <w:b/>
          <w:sz w:val="24"/>
        </w:rPr>
        <w:t>Extensions:</w:t>
      </w:r>
      <w:r>
        <w:rPr>
          <w:b/>
          <w:sz w:val="24"/>
        </w:rPr>
        <w:t xml:space="preserve"> -</w:t>
      </w:r>
    </w:p>
    <w:p w:rsidR="00224C78" w:rsidRPr="00887D21" w:rsidRDefault="00117A7C" w:rsidP="00117A7C">
      <w:r>
        <w:br w:type="page"/>
      </w:r>
    </w:p>
    <w:p w:rsidR="00224C78" w:rsidRPr="00B94C76" w:rsidRDefault="00224C78" w:rsidP="00887D21">
      <w:pPr>
        <w:pStyle w:val="BodyText"/>
        <w:ind w:left="0"/>
      </w:pPr>
    </w:p>
    <w:p w:rsidR="008C4393" w:rsidRPr="00117A7C" w:rsidRDefault="00117A7C" w:rsidP="00117A7C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75pt;margin-top:61.95pt;width:468pt;height:366.75pt;z-index:1;mso-position-horizontal-relative:text;mso-position-vertical-relative:text;mso-width-relative:page;mso-height-relative:page">
            <v:imagedata r:id="rId8" o:title="UseCaseDiag"/>
          </v:shape>
        </w:pict>
      </w:r>
      <w:r w:rsidR="00D047E9" w:rsidRPr="00D047E9">
        <w:rPr>
          <w:rFonts w:ascii="Times New Roman" w:hAnsi="Times New Roman"/>
        </w:rPr>
        <w:t>UML Use-Case Diagrams</w:t>
      </w:r>
      <w:bookmarkStart w:id="6" w:name="_GoBack"/>
      <w:bookmarkEnd w:id="5"/>
      <w:bookmarkEnd w:id="6"/>
    </w:p>
    <w:sectPr w:rsidR="008C4393" w:rsidRPr="00117A7C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96C" w:rsidRDefault="008B296C">
      <w:pPr>
        <w:spacing w:line="240" w:lineRule="auto"/>
      </w:pPr>
      <w:r>
        <w:separator/>
      </w:r>
    </w:p>
  </w:endnote>
  <w:endnote w:type="continuationSeparator" w:id="0">
    <w:p w:rsidR="008B296C" w:rsidRDefault="008B2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8B296C">
            <w:fldChar w:fldCharType="begin"/>
          </w:r>
          <w:r w:rsidR="008B296C">
            <w:instrText xml:space="preserve"> DOCPROPERTY "Company"  \* MERGEFORMAT </w:instrText>
          </w:r>
          <w:r w:rsidR="008B296C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8B296C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24C7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6B3A3E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96C" w:rsidRDefault="008B296C">
      <w:pPr>
        <w:spacing w:line="240" w:lineRule="auto"/>
      </w:pPr>
      <w:r>
        <w:separator/>
      </w:r>
    </w:p>
  </w:footnote>
  <w:footnote w:type="continuationSeparator" w:id="0">
    <w:p w:rsidR="008B296C" w:rsidRDefault="008B29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8B296C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E0F24">
      <w:rPr>
        <w:rFonts w:ascii="Arial" w:hAnsi="Arial"/>
        <w:b/>
        <w:sz w:val="36"/>
      </w:rPr>
      <w:t>Turcu Lucian Andrei</w:t>
    </w:r>
    <w:r>
      <w:rPr>
        <w:rFonts w:ascii="Arial" w:hAnsi="Arial"/>
        <w:b/>
        <w:sz w:val="36"/>
      </w:rPr>
      <w:fldChar w:fldCharType="end"/>
    </w:r>
  </w:p>
  <w:p w:rsidR="009E0F24" w:rsidRDefault="008B296C" w:rsidP="009E0F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E0F24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9E0F24">
          <w:r>
            <w:t xml:space="preserve">MedPat: </w:t>
          </w:r>
          <w:proofErr w:type="gramStart"/>
          <w:r>
            <w:t>a</w:t>
          </w:r>
          <w:proofErr w:type="gramEnd"/>
          <w:r>
            <w:t xml:space="preserve"> Doctor-Patient platform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9E0F24">
            <w:t>20/03/2018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17A7C"/>
    <w:rsid w:val="0022295B"/>
    <w:rsid w:val="00224C78"/>
    <w:rsid w:val="002D02EB"/>
    <w:rsid w:val="00440387"/>
    <w:rsid w:val="0056530F"/>
    <w:rsid w:val="00570E86"/>
    <w:rsid w:val="00664E4B"/>
    <w:rsid w:val="006B3A3E"/>
    <w:rsid w:val="006C543D"/>
    <w:rsid w:val="00887D21"/>
    <w:rsid w:val="008B296C"/>
    <w:rsid w:val="008C4393"/>
    <w:rsid w:val="0090593F"/>
    <w:rsid w:val="009E0F24"/>
    <w:rsid w:val="00B94C76"/>
    <w:rsid w:val="00C709E3"/>
    <w:rsid w:val="00D047E9"/>
    <w:rsid w:val="00D720D3"/>
    <w:rsid w:val="00DF2A6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EDC9E8"/>
  <w15:docId w15:val="{CCC74A27-8C9E-4B5B-8330-8E3CCB5E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79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Lucian Turcu</cp:lastModifiedBy>
  <cp:revision>8</cp:revision>
  <dcterms:created xsi:type="dcterms:W3CDTF">2010-02-24T09:14:00Z</dcterms:created>
  <dcterms:modified xsi:type="dcterms:W3CDTF">2018-03-21T13:19:00Z</dcterms:modified>
</cp:coreProperties>
</file>